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BB" w:rsidRPr="00A5697A" w:rsidRDefault="004D42BB" w:rsidP="004D42BB">
      <w:pPr>
        <w:pStyle w:val="Heading1"/>
        <w:rPr>
          <w:b/>
          <w:color w:val="365F91"/>
          <w:sz w:val="24"/>
          <w:szCs w:val="24"/>
        </w:rPr>
      </w:pPr>
      <w:bookmarkStart w:id="0" w:name="_GoBack"/>
      <w:bookmarkEnd w:id="0"/>
      <w:r w:rsidRPr="00A5697A">
        <w:rPr>
          <w:b/>
          <w:color w:val="365F91"/>
          <w:sz w:val="24"/>
          <w:szCs w:val="24"/>
        </w:rPr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472"/>
        <w:gridCol w:w="360"/>
        <w:gridCol w:w="160"/>
        <w:gridCol w:w="1370"/>
        <w:gridCol w:w="810"/>
        <w:gridCol w:w="513"/>
        <w:gridCol w:w="207"/>
        <w:gridCol w:w="900"/>
        <w:gridCol w:w="169"/>
        <w:gridCol w:w="731"/>
        <w:gridCol w:w="403"/>
        <w:gridCol w:w="142"/>
        <w:gridCol w:w="425"/>
        <w:gridCol w:w="290"/>
        <w:gridCol w:w="1620"/>
      </w:tblGrid>
      <w:tr w:rsidR="004D42BB" w:rsidRPr="006B412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13"/>
          </w:tcPr>
          <w:p w:rsidR="004D42BB" w:rsidRPr="006B4126" w:rsidRDefault="00854992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Meeting</w:t>
            </w:r>
          </w:p>
        </w:tc>
      </w:tr>
      <w:tr w:rsidR="004D42BB" w:rsidRPr="006B412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4D42BB" w:rsidRPr="006B4126" w:rsidRDefault="004D42BB" w:rsidP="009A3EBD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 w:rsidRPr="006B4126">
              <w:rPr>
                <w:i w:val="0"/>
                <w:szCs w:val="18"/>
              </w:rPr>
              <w:t xml:space="preserve"> </w:t>
            </w:r>
          </w:p>
        </w:tc>
        <w:tc>
          <w:tcPr>
            <w:tcW w:w="3060" w:type="dxa"/>
            <w:gridSpan w:val="5"/>
          </w:tcPr>
          <w:p w:rsidR="004D42BB" w:rsidRPr="006B4126" w:rsidRDefault="00854992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24-MAR-2017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:rsidR="004D42BB" w:rsidRPr="006B4126" w:rsidRDefault="00DE298E" w:rsidP="00DE298E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Start t</w:t>
            </w:r>
            <w:r w:rsidR="004D42BB" w:rsidRPr="006B4126">
              <w:rPr>
                <w:b/>
                <w:i w:val="0"/>
                <w:szCs w:val="18"/>
              </w:rPr>
              <w:t>ime:</w:t>
            </w:r>
          </w:p>
        </w:tc>
        <w:tc>
          <w:tcPr>
            <w:tcW w:w="2880" w:type="dxa"/>
            <w:gridSpan w:val="5"/>
          </w:tcPr>
          <w:p w:rsidR="004D42BB" w:rsidRPr="006B4126" w:rsidRDefault="00854992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8:30 AM</w:t>
            </w:r>
          </w:p>
        </w:tc>
      </w:tr>
      <w:tr w:rsidR="00DE298E" w:rsidRPr="006B412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DE298E" w:rsidRPr="006B4126" w:rsidRDefault="00DE298E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</w:t>
            </w:r>
            <w:r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  <w:gridSpan w:val="5"/>
          </w:tcPr>
          <w:p w:rsidR="00DE298E" w:rsidRPr="006B4126" w:rsidRDefault="00854992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3.125</w:t>
            </w:r>
          </w:p>
        </w:tc>
        <w:tc>
          <w:tcPr>
            <w:tcW w:w="1800" w:type="dxa"/>
            <w:gridSpan w:val="3"/>
            <w:shd w:val="pct12" w:color="auto" w:fill="FFFFFF"/>
          </w:tcPr>
          <w:p w:rsidR="00DE298E" w:rsidRPr="006B4126" w:rsidRDefault="00DE298E" w:rsidP="00F1587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End time:</w:t>
            </w:r>
          </w:p>
        </w:tc>
        <w:tc>
          <w:tcPr>
            <w:tcW w:w="2880" w:type="dxa"/>
            <w:gridSpan w:val="5"/>
          </w:tcPr>
          <w:p w:rsidR="00DE298E" w:rsidRPr="006B4126" w:rsidRDefault="00854992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10:30 AM</w:t>
            </w:r>
          </w:p>
        </w:tc>
      </w:tr>
      <w:tr w:rsidR="004D42BB" w:rsidRPr="006B412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4D42BB" w:rsidRPr="006B4126" w:rsidRDefault="00DE298E" w:rsidP="00DE298E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Chair:</w:t>
            </w:r>
          </w:p>
        </w:tc>
        <w:tc>
          <w:tcPr>
            <w:tcW w:w="3060" w:type="dxa"/>
            <w:gridSpan w:val="5"/>
          </w:tcPr>
          <w:p w:rsidR="004D42BB" w:rsidRPr="006B4126" w:rsidRDefault="00854992" w:rsidP="00F15879">
            <w:pPr>
              <w:pStyle w:val="Heading4"/>
              <w:rPr>
                <w:i w:val="0"/>
                <w:szCs w:val="18"/>
              </w:rPr>
            </w:pPr>
            <w:r w:rsidRPr="00854992">
              <w:rPr>
                <w:i w:val="0"/>
                <w:szCs w:val="18"/>
              </w:rPr>
              <w:t>Rixin Nie</w:t>
            </w:r>
          </w:p>
        </w:tc>
        <w:tc>
          <w:tcPr>
            <w:tcW w:w="1800" w:type="dxa"/>
            <w:gridSpan w:val="3"/>
            <w:shd w:val="pct12" w:color="auto" w:fill="FFFFFF"/>
          </w:tcPr>
          <w:p w:rsidR="004D42BB" w:rsidRPr="006B4126" w:rsidRDefault="00DE298E" w:rsidP="00F1587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</w:t>
            </w:r>
            <w:r w:rsidRPr="006B4126">
              <w:rPr>
                <w:b/>
                <w:i w:val="0"/>
                <w:szCs w:val="18"/>
              </w:rPr>
              <w:t xml:space="preserve"> </w:t>
            </w:r>
            <w:r>
              <w:rPr>
                <w:b/>
                <w:i w:val="0"/>
                <w:szCs w:val="18"/>
              </w:rPr>
              <w:t>taker</w:t>
            </w:r>
            <w:r w:rsidRPr="006B4126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  <w:gridSpan w:val="5"/>
          </w:tcPr>
          <w:p w:rsidR="004D42BB" w:rsidRPr="006B4126" w:rsidRDefault="00854992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Praveen Vinny</w:t>
            </w:r>
          </w:p>
        </w:tc>
      </w:tr>
      <w:tr w:rsidR="004D42BB" w:rsidRPr="006B4126" w:rsidTr="00A5697A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16"/>
            <w:tcBorders>
              <w:bottom w:val="nil"/>
            </w:tcBorders>
            <w:shd w:val="clear" w:color="auto" w:fill="4F81BD"/>
          </w:tcPr>
          <w:p w:rsidR="004D42BB" w:rsidRPr="006B4126" w:rsidRDefault="004D42BB" w:rsidP="00B54CF2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1. </w:t>
            </w:r>
            <w:r w:rsidR="00B54CF2">
              <w:rPr>
                <w:sz w:val="18"/>
                <w:szCs w:val="18"/>
              </w:rPr>
              <w:t>Agenda Items</w:t>
            </w:r>
          </w:p>
        </w:tc>
      </w:tr>
      <w:tr w:rsidR="004D42BB" w:rsidRPr="006B4126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  <w:tblCellMar>
            <w:top w:w="0" w:type="dxa"/>
            <w:bottom w:w="0" w:type="dxa"/>
          </w:tblCellMar>
        </w:tblPrEx>
        <w:trPr>
          <w:cantSplit/>
          <w:trHeight w:val="801"/>
        </w:trPr>
        <w:tc>
          <w:tcPr>
            <w:tcW w:w="10080" w:type="dxa"/>
            <w:gridSpan w:val="16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D42BB" w:rsidRPr="006B4126" w:rsidRDefault="00854992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To submit the code of conduct and to plan the progress of the project.</w:t>
            </w:r>
          </w:p>
        </w:tc>
      </w:tr>
      <w:tr w:rsidR="004D42BB" w:rsidRPr="006B4126" w:rsidTr="00A5697A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16"/>
            <w:tcBorders>
              <w:top w:val="single" w:sz="6" w:space="0" w:color="auto"/>
              <w:bottom w:val="nil"/>
            </w:tcBorders>
            <w:shd w:val="clear" w:color="auto" w:fill="4F81BD"/>
          </w:tcPr>
          <w:p w:rsidR="004D42BB" w:rsidRPr="006B4126" w:rsidRDefault="004D42BB" w:rsidP="001242B9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2. Attendance</w:t>
            </w:r>
          </w:p>
        </w:tc>
      </w:tr>
      <w:tr w:rsidR="004D42BB" w:rsidRPr="006B4126" w:rsidTr="00057884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057884" w:rsidP="00F1587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</w:t>
            </w:r>
          </w:p>
        </w:tc>
        <w:tc>
          <w:tcPr>
            <w:tcW w:w="2693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410" w:type="dxa"/>
            <w:gridSpan w:val="5"/>
            <w:tcBorders>
              <w:top w:val="nil"/>
              <w:bottom w:val="nil"/>
              <w:right w:val="single" w:sz="4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477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12" w:color="auto" w:fill="FFFFFF"/>
          </w:tcPr>
          <w:p w:rsidR="004D42BB" w:rsidRPr="006B4126" w:rsidRDefault="00057884" w:rsidP="00F1587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Apologies</w:t>
            </w:r>
          </w:p>
        </w:tc>
      </w:tr>
      <w:tr w:rsidR="00854992" w:rsidRPr="006B4126" w:rsidTr="00057884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AC6294" w:rsidRDefault="00854992" w:rsidP="00854992">
            <w:pPr>
              <w:jc w:val="center"/>
              <w:rPr>
                <w:rFonts w:ascii="Times New Roman" w:hAnsi="Times New Roman"/>
                <w:szCs w:val="24"/>
              </w:rPr>
            </w:pPr>
            <w:r w:rsidRPr="00AC6294">
              <w:rPr>
                <w:rFonts w:ascii="Times New Roman" w:hAnsi="Times New Roman"/>
                <w:szCs w:val="24"/>
              </w:rPr>
              <w:t>Kwan Ho Alan Cheng</w:t>
            </w:r>
          </w:p>
        </w:tc>
        <w:tc>
          <w:tcPr>
            <w:tcW w:w="269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AC6294" w:rsidRDefault="00854992" w:rsidP="00854992">
            <w:pPr>
              <w:jc w:val="center"/>
              <w:rPr>
                <w:rFonts w:ascii="Times New Roman" w:hAnsi="Times New Roman"/>
                <w:szCs w:val="24"/>
              </w:rPr>
            </w:pPr>
            <w:r w:rsidRPr="00AC6294">
              <w:rPr>
                <w:rFonts w:ascii="Times New Roman" w:hAnsi="Times New Roman"/>
                <w:szCs w:val="24"/>
              </w:rPr>
              <w:t>Zhuo Wang</w:t>
            </w:r>
          </w:p>
        </w:tc>
        <w:tc>
          <w:tcPr>
            <w:tcW w:w="241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854992" w:rsidRPr="006B4126" w:rsidRDefault="00854992" w:rsidP="00854992">
            <w:pPr>
              <w:pStyle w:val="CovFormText"/>
              <w:rPr>
                <w:szCs w:val="18"/>
              </w:rPr>
            </w:pPr>
          </w:p>
        </w:tc>
        <w:tc>
          <w:tcPr>
            <w:tcW w:w="2477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54992" w:rsidRPr="006B4126" w:rsidRDefault="00854992" w:rsidP="00854992">
            <w:pPr>
              <w:pStyle w:val="CovFormText"/>
              <w:rPr>
                <w:szCs w:val="18"/>
              </w:rPr>
            </w:pPr>
            <w:r w:rsidRPr="00AC6294">
              <w:rPr>
                <w:rFonts w:ascii="Times New Roman" w:hAnsi="Times New Roman"/>
                <w:sz w:val="24"/>
                <w:szCs w:val="24"/>
              </w:rPr>
              <w:t>Tam Van Phan</w:t>
            </w:r>
          </w:p>
        </w:tc>
      </w:tr>
      <w:tr w:rsidR="00854992" w:rsidRPr="006B4126" w:rsidTr="00057884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AC6294" w:rsidRDefault="00854992" w:rsidP="00854992">
            <w:pPr>
              <w:jc w:val="center"/>
              <w:rPr>
                <w:rFonts w:ascii="Times New Roman" w:hAnsi="Times New Roman"/>
                <w:szCs w:val="24"/>
              </w:rPr>
            </w:pPr>
            <w:r w:rsidRPr="00AC6294">
              <w:rPr>
                <w:rFonts w:ascii="Times New Roman" w:hAnsi="Times New Roman"/>
                <w:szCs w:val="24"/>
              </w:rPr>
              <w:t>Praveen Vinny</w:t>
            </w:r>
          </w:p>
        </w:tc>
        <w:tc>
          <w:tcPr>
            <w:tcW w:w="269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6B4126" w:rsidRDefault="00854992" w:rsidP="00854992">
            <w:pPr>
              <w:pStyle w:val="CovFormText"/>
              <w:jc w:val="center"/>
              <w:rPr>
                <w:szCs w:val="18"/>
              </w:rPr>
            </w:pPr>
            <w:r w:rsidRPr="00AC6294">
              <w:rPr>
                <w:rFonts w:ascii="Times New Roman" w:hAnsi="Times New Roman"/>
                <w:sz w:val="24"/>
                <w:szCs w:val="24"/>
              </w:rPr>
              <w:t>Jiajun Li</w:t>
            </w:r>
          </w:p>
        </w:tc>
        <w:tc>
          <w:tcPr>
            <w:tcW w:w="241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854992" w:rsidRPr="006B4126" w:rsidRDefault="00854992" w:rsidP="00854992">
            <w:pPr>
              <w:pStyle w:val="CovFormText"/>
              <w:rPr>
                <w:szCs w:val="18"/>
              </w:rPr>
            </w:pPr>
          </w:p>
        </w:tc>
        <w:tc>
          <w:tcPr>
            <w:tcW w:w="2477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54992" w:rsidRPr="006B4126" w:rsidRDefault="00854992" w:rsidP="00854992">
            <w:pPr>
              <w:pStyle w:val="CovFormText"/>
              <w:rPr>
                <w:szCs w:val="18"/>
              </w:rPr>
            </w:pPr>
          </w:p>
        </w:tc>
      </w:tr>
      <w:tr w:rsidR="00854992" w:rsidRPr="006B4126" w:rsidTr="00057884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AC6294" w:rsidRDefault="00854992" w:rsidP="00854992">
            <w:pPr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 w:rsidRPr="00AC6294">
              <w:rPr>
                <w:rFonts w:ascii="Times New Roman" w:hAnsi="Times New Roman"/>
                <w:szCs w:val="24"/>
                <w:lang w:eastAsia="zh-CN"/>
              </w:rPr>
              <w:t>Rui Zhang</w:t>
            </w:r>
          </w:p>
        </w:tc>
        <w:tc>
          <w:tcPr>
            <w:tcW w:w="269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6B4126" w:rsidRDefault="00854992" w:rsidP="00854992">
            <w:pPr>
              <w:pStyle w:val="CovFormText"/>
              <w:jc w:val="center"/>
              <w:rPr>
                <w:szCs w:val="18"/>
              </w:rPr>
            </w:pPr>
          </w:p>
        </w:tc>
        <w:tc>
          <w:tcPr>
            <w:tcW w:w="241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854992" w:rsidRPr="006B4126" w:rsidRDefault="00854992" w:rsidP="00854992">
            <w:pPr>
              <w:pStyle w:val="CovFormText"/>
              <w:rPr>
                <w:szCs w:val="18"/>
              </w:rPr>
            </w:pPr>
          </w:p>
        </w:tc>
        <w:tc>
          <w:tcPr>
            <w:tcW w:w="2477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54992" w:rsidRPr="006B4126" w:rsidRDefault="00854992" w:rsidP="00854992">
            <w:pPr>
              <w:pStyle w:val="CovFormText"/>
              <w:rPr>
                <w:szCs w:val="18"/>
              </w:rPr>
            </w:pPr>
          </w:p>
        </w:tc>
      </w:tr>
      <w:tr w:rsidR="00854992" w:rsidRPr="006B4126" w:rsidTr="00057884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gridSpan w:val="4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54992" w:rsidRPr="00AC6294" w:rsidRDefault="00854992" w:rsidP="00854992">
            <w:pPr>
              <w:jc w:val="center"/>
              <w:rPr>
                <w:rFonts w:ascii="Times New Roman" w:hAnsi="Times New Roman"/>
                <w:szCs w:val="24"/>
              </w:rPr>
            </w:pPr>
            <w:r w:rsidRPr="00AC6294">
              <w:rPr>
                <w:rFonts w:ascii="Times New Roman" w:hAnsi="Times New Roman"/>
                <w:szCs w:val="24"/>
              </w:rPr>
              <w:t>Rixin Nie</w:t>
            </w:r>
          </w:p>
        </w:tc>
        <w:tc>
          <w:tcPr>
            <w:tcW w:w="2693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54992" w:rsidRPr="006B4126" w:rsidRDefault="00854992" w:rsidP="00854992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gridSpan w:val="5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854992" w:rsidRPr="006B4126" w:rsidRDefault="00854992" w:rsidP="00854992">
            <w:pPr>
              <w:pStyle w:val="CovFormText"/>
              <w:rPr>
                <w:szCs w:val="18"/>
              </w:rPr>
            </w:pPr>
          </w:p>
        </w:tc>
        <w:tc>
          <w:tcPr>
            <w:tcW w:w="2477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992" w:rsidRPr="006B4126" w:rsidRDefault="00854992" w:rsidP="00854992">
            <w:pPr>
              <w:pStyle w:val="CovFormText"/>
              <w:rPr>
                <w:szCs w:val="18"/>
              </w:rPr>
            </w:pPr>
          </w:p>
        </w:tc>
      </w:tr>
      <w:tr w:rsidR="00854992" w:rsidRPr="006B4126" w:rsidTr="00A5697A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16"/>
            <w:shd w:val="clear" w:color="auto" w:fill="4F81BD"/>
          </w:tcPr>
          <w:p w:rsidR="00854992" w:rsidRPr="006B4126" w:rsidRDefault="00854992" w:rsidP="00854992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lastRenderedPageBreak/>
              <w:t xml:space="preserve">3. Agenda, Decisions, Issues </w:t>
            </w:r>
          </w:p>
        </w:tc>
      </w:tr>
      <w:tr w:rsidR="00854992" w:rsidRPr="006B4126" w:rsidTr="001242B9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0" w:type="dxa"/>
            <w:gridSpan w:val="14"/>
            <w:shd w:val="pct12" w:color="auto" w:fill="FFFFFF"/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Topic/ Discussion notes</w:t>
            </w:r>
          </w:p>
        </w:tc>
        <w:tc>
          <w:tcPr>
            <w:tcW w:w="1910" w:type="dxa"/>
            <w:gridSpan w:val="2"/>
            <w:shd w:val="pct12" w:color="auto" w:fill="FFFFFF"/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 led by</w:t>
            </w:r>
          </w:p>
        </w:tc>
      </w:tr>
      <w:tr w:rsidR="00854992" w:rsidRPr="006B4126" w:rsidTr="001242B9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0" w:type="dxa"/>
            <w:gridSpan w:val="14"/>
          </w:tcPr>
          <w:p w:rsidR="00854992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While writing the research proposal, keep the following points in mind:</w:t>
            </w:r>
          </w:p>
          <w:p w:rsidR="00854992" w:rsidRPr="00854992" w:rsidRDefault="00854992" w:rsidP="0006726A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 w:rsidRPr="00854992">
              <w:rPr>
                <w:szCs w:val="18"/>
              </w:rPr>
              <w:t>Identify the core functions. Here is the minimum expectation.</w:t>
            </w:r>
          </w:p>
          <w:p w:rsidR="00854992" w:rsidRPr="00854992" w:rsidRDefault="00854992" w:rsidP="0006726A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 w:rsidRPr="00854992">
              <w:rPr>
                <w:szCs w:val="18"/>
              </w:rPr>
              <w:t>Manage customer expectations. Keep the expectations low and produce more.</w:t>
            </w:r>
          </w:p>
          <w:p w:rsidR="00854992" w:rsidRPr="00854992" w:rsidRDefault="00854992" w:rsidP="0006726A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 w:rsidRPr="00854992">
              <w:rPr>
                <w:szCs w:val="18"/>
              </w:rPr>
              <w:t>Iterative approach. Put things into ,modules and into iterations and into system.</w:t>
            </w:r>
          </w:p>
          <w:p w:rsidR="00854992" w:rsidRPr="00854992" w:rsidRDefault="00854992" w:rsidP="0006726A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 w:rsidRPr="00854992">
              <w:rPr>
                <w:szCs w:val="18"/>
              </w:rPr>
              <w:t>How do you put things? How do you add things?</w:t>
            </w:r>
          </w:p>
          <w:p w:rsidR="00854992" w:rsidRPr="00854992" w:rsidRDefault="00854992" w:rsidP="0006726A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 w:rsidRPr="00854992">
              <w:rPr>
                <w:szCs w:val="18"/>
              </w:rPr>
              <w:t>Start looking at future requirements. Look for stretch goals  (good to do requirements)</w:t>
            </w:r>
          </w:p>
          <w:p w:rsidR="00854992" w:rsidRPr="00854992" w:rsidRDefault="00854992" w:rsidP="0006726A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 w:rsidRPr="00854992">
              <w:rPr>
                <w:szCs w:val="18"/>
              </w:rPr>
              <w:t>Compare with the compatibilty with other platforms such as iOS. Android.. Programming intertface..</w:t>
            </w:r>
          </w:p>
          <w:p w:rsidR="00854992" w:rsidRPr="00854992" w:rsidRDefault="00854992" w:rsidP="0006726A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 w:rsidRPr="00854992">
              <w:rPr>
                <w:szCs w:val="18"/>
              </w:rPr>
              <w:t>In the initial proposal, put in your personal goals. To improve their documentation skills, coding skills etc.</w:t>
            </w:r>
          </w:p>
          <w:p w:rsidR="00854992" w:rsidRPr="00854992" w:rsidRDefault="00854992" w:rsidP="0006726A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 w:rsidRPr="00854992">
              <w:rPr>
                <w:szCs w:val="18"/>
              </w:rPr>
              <w:t>Just maintaing a reposity of requirements, versoning.. improve on that.</w:t>
            </w:r>
          </w:p>
          <w:p w:rsidR="00854992" w:rsidRPr="00854992" w:rsidRDefault="00854992" w:rsidP="0006726A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 w:rsidRPr="00854992">
              <w:rPr>
                <w:szCs w:val="18"/>
              </w:rPr>
              <w:t>Bui</w:t>
            </w:r>
            <w:r w:rsidR="0006726A">
              <w:rPr>
                <w:szCs w:val="18"/>
              </w:rPr>
              <w:t>l</w:t>
            </w:r>
            <w:r w:rsidRPr="00854992">
              <w:rPr>
                <w:szCs w:val="18"/>
              </w:rPr>
              <w:t>d in a portfolio for the project.</w:t>
            </w:r>
          </w:p>
          <w:p w:rsidR="00854992" w:rsidRPr="006B4126" w:rsidRDefault="00854992" w:rsidP="00854992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 w:rsidRPr="00854992">
              <w:rPr>
                <w:szCs w:val="18"/>
              </w:rPr>
              <w:t>Skills in integrating the engines.</w:t>
            </w:r>
            <w:r>
              <w:rPr>
                <w:szCs w:val="18"/>
              </w:rPr>
              <w:t xml:space="preserve"> </w:t>
            </w:r>
          </w:p>
          <w:p w:rsidR="00854992" w:rsidRPr="006B4126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10" w:type="dxa"/>
            <w:gridSpan w:val="2"/>
          </w:tcPr>
          <w:p w:rsidR="00854992" w:rsidRPr="006B4126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Dr. Gene Awyzio</w:t>
            </w:r>
          </w:p>
        </w:tc>
      </w:tr>
      <w:tr w:rsidR="00854992" w:rsidRPr="006B4126" w:rsidTr="001242B9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0" w:type="dxa"/>
            <w:gridSpan w:val="14"/>
          </w:tcPr>
          <w:p w:rsidR="00854992" w:rsidRPr="006B4126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Review of the code of conduct</w:t>
            </w:r>
          </w:p>
          <w:p w:rsidR="00854992" w:rsidRPr="006B4126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</w:p>
          <w:p w:rsidR="00854992" w:rsidRPr="006B4126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10" w:type="dxa"/>
            <w:gridSpan w:val="2"/>
          </w:tcPr>
          <w:p w:rsidR="00854992" w:rsidRPr="006B4126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Rixin Nie</w:t>
            </w:r>
          </w:p>
        </w:tc>
      </w:tr>
      <w:tr w:rsidR="00854992" w:rsidRPr="006B4126" w:rsidTr="001242B9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0" w:type="dxa"/>
            <w:gridSpan w:val="14"/>
          </w:tcPr>
          <w:p w:rsidR="00854992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Poject Plan and Discussion.</w:t>
            </w:r>
          </w:p>
          <w:p w:rsidR="0006726A" w:rsidRDefault="0006726A" w:rsidP="0006726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Have a plan for the website layout.</w:t>
            </w:r>
          </w:p>
          <w:p w:rsidR="0006726A" w:rsidRDefault="0006726A" w:rsidP="0006726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Work on the final module and plan for a backtracking of the algorithm.</w:t>
            </w:r>
          </w:p>
          <w:p w:rsidR="0006726A" w:rsidRDefault="0006726A" w:rsidP="0006726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Have the research proposal ready by 31</w:t>
            </w:r>
            <w:r w:rsidRPr="0006726A">
              <w:rPr>
                <w:szCs w:val="18"/>
                <w:vertAlign w:val="superscript"/>
              </w:rPr>
              <w:t>st</w:t>
            </w:r>
            <w:r>
              <w:rPr>
                <w:szCs w:val="18"/>
              </w:rPr>
              <w:t xml:space="preserve"> March 24, 2017 where all group members would be contributing to that.</w:t>
            </w:r>
          </w:p>
          <w:p w:rsidR="00854992" w:rsidRPr="006B4126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10" w:type="dxa"/>
            <w:gridSpan w:val="2"/>
          </w:tcPr>
          <w:p w:rsidR="00854992" w:rsidRPr="006B4126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Rixin Nie</w:t>
            </w:r>
          </w:p>
        </w:tc>
      </w:tr>
      <w:tr w:rsidR="00854992" w:rsidRPr="006B4126" w:rsidTr="00A5697A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16"/>
            <w:tcBorders>
              <w:top w:val="single" w:sz="6" w:space="0" w:color="auto"/>
              <w:bottom w:val="nil"/>
            </w:tcBorders>
            <w:shd w:val="clear" w:color="auto" w:fill="4F81BD"/>
          </w:tcPr>
          <w:p w:rsidR="00854992" w:rsidRPr="006B4126" w:rsidRDefault="00854992" w:rsidP="00854992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Action Items</w:t>
            </w:r>
            <w:r w:rsidRPr="006B4126">
              <w:rPr>
                <w:sz w:val="18"/>
                <w:szCs w:val="18"/>
              </w:rPr>
              <w:t xml:space="preserve"> </w:t>
            </w:r>
          </w:p>
        </w:tc>
      </w:tr>
      <w:tr w:rsidR="00854992" w:rsidRPr="006B4126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9"/>
            <w:tcBorders>
              <w:top w:val="nil"/>
              <w:bottom w:val="nil"/>
            </w:tcBorders>
            <w:shd w:val="pct12" w:color="auto" w:fill="FFFFFF"/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Responsible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854992" w:rsidRPr="006B4126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656392" w:rsidRDefault="0006726A" w:rsidP="00854992">
            <w:pPr>
              <w:pStyle w:val="CovFormText"/>
              <w:keepNext/>
              <w:keepLines/>
              <w:rPr>
                <w:szCs w:val="18"/>
                <w:highlight w:val="yellow"/>
              </w:rPr>
            </w:pPr>
            <w:r>
              <w:rPr>
                <w:szCs w:val="18"/>
                <w:highlight w:val="yellow"/>
              </w:rPr>
              <w:t>Submit the code of conduct</w:t>
            </w:r>
          </w:p>
        </w:tc>
        <w:tc>
          <w:tcPr>
            <w:tcW w:w="216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6B4126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Praveen Vinny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54992" w:rsidRPr="006B4126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24-Mar-17</w:t>
            </w:r>
          </w:p>
        </w:tc>
      </w:tr>
      <w:tr w:rsidR="00854992" w:rsidRPr="006B4126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656392" w:rsidRDefault="0006726A" w:rsidP="00854992">
            <w:pPr>
              <w:pStyle w:val="CovFormText"/>
              <w:keepNext/>
              <w:keepLines/>
              <w:rPr>
                <w:szCs w:val="18"/>
                <w:highlight w:val="yellow"/>
              </w:rPr>
            </w:pPr>
            <w:r>
              <w:rPr>
                <w:szCs w:val="18"/>
                <w:highlight w:val="yellow"/>
              </w:rPr>
              <w:t>Prepare the research proposal</w:t>
            </w:r>
          </w:p>
        </w:tc>
        <w:tc>
          <w:tcPr>
            <w:tcW w:w="216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6B4126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 team members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54992" w:rsidRPr="006B4126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31-Mar-17</w:t>
            </w:r>
          </w:p>
        </w:tc>
      </w:tr>
      <w:tr w:rsidR="00854992" w:rsidRPr="006B4126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54992" w:rsidRPr="006B4126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6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54992" w:rsidRPr="006B4126" w:rsidTr="00A569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</w:tcPr>
          <w:p w:rsidR="00854992" w:rsidRPr="006B4126" w:rsidRDefault="00854992" w:rsidP="00854992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</w:p>
        </w:tc>
      </w:tr>
      <w:tr w:rsidR="00854992" w:rsidRPr="006B4126" w:rsidTr="00B54516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Date: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992" w:rsidRPr="006B4126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31-MAR-2017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7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992" w:rsidRPr="006B4126" w:rsidRDefault="0006726A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8:30AM - 10:</w:t>
            </w:r>
            <w:r w:rsidR="00B54516">
              <w:rPr>
                <w:szCs w:val="18"/>
              </w:rPr>
              <w:t>30AM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54992" w:rsidRPr="006B4126" w:rsidRDefault="00854992" w:rsidP="0085499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992" w:rsidRPr="006B4126" w:rsidRDefault="00B54516" w:rsidP="008549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3.125</w:t>
            </w:r>
          </w:p>
        </w:tc>
      </w:tr>
      <w:tr w:rsidR="00854992" w:rsidRPr="006B4126" w:rsidTr="001242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54992" w:rsidRPr="006B4126" w:rsidRDefault="00854992" w:rsidP="00854992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>Objective</w:t>
            </w:r>
            <w:r>
              <w:rPr>
                <w:szCs w:val="18"/>
              </w:rPr>
              <w:t>(s):</w:t>
            </w:r>
            <w:r w:rsidRPr="006B4126">
              <w:rPr>
                <w:szCs w:val="18"/>
              </w:rPr>
              <w:t xml:space="preserve"> </w:t>
            </w:r>
          </w:p>
        </w:tc>
        <w:tc>
          <w:tcPr>
            <w:tcW w:w="8572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54992" w:rsidRDefault="00B54516" w:rsidP="00854992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Submit the research proposal</w:t>
            </w:r>
          </w:p>
          <w:p w:rsidR="00854992" w:rsidRPr="006B4126" w:rsidRDefault="00B54516" w:rsidP="00B54516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Have a project plan</w:t>
            </w: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6D1" w:rsidRDefault="006166D1">
      <w:r>
        <w:separator/>
      </w:r>
    </w:p>
  </w:endnote>
  <w:endnote w:type="continuationSeparator" w:id="0">
    <w:p w:rsidR="006166D1" w:rsidRDefault="0061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E41" w:rsidRDefault="002F2E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6D5" w:rsidRPr="009A3EBD" w:rsidRDefault="009A3EBD" w:rsidP="009A3EBD">
    <w:pPr>
      <w:pStyle w:val="Footer"/>
      <w:tabs>
        <w:tab w:val="clear" w:pos="8640"/>
        <w:tab w:val="right" w:pos="9498"/>
      </w:tabs>
      <w:rPr>
        <w:sz w:val="16"/>
        <w:szCs w:val="16"/>
        <w:lang w:val="en-AU"/>
      </w:rPr>
    </w:pPr>
    <w:r>
      <w:rPr>
        <w:sz w:val="16"/>
        <w:szCs w:val="16"/>
        <w:lang w:val="en-AU"/>
      </w:rPr>
      <w:t xml:space="preserve">Meeting </w:t>
    </w:r>
    <w:r w:rsidR="00B54516">
      <w:rPr>
        <w:sz w:val="16"/>
        <w:szCs w:val="16"/>
        <w:lang w:val="en-AU"/>
      </w:rPr>
      <w:t>#: 4</w:t>
    </w:r>
    <w:r>
      <w:rPr>
        <w:sz w:val="16"/>
        <w:szCs w:val="16"/>
        <w:lang w:val="en-AU"/>
      </w:rPr>
      <w:tab/>
      <w:t>Date</w:t>
    </w:r>
    <w:r w:rsidR="00B54516">
      <w:rPr>
        <w:sz w:val="16"/>
        <w:szCs w:val="16"/>
        <w:lang w:val="en-AU"/>
      </w:rPr>
      <w:t>: 24-MAR-2017</w:t>
    </w:r>
    <w:r>
      <w:rPr>
        <w:sz w:val="16"/>
        <w:szCs w:val="16"/>
        <w:lang w:val="en-A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E41" w:rsidRDefault="002F2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6D1" w:rsidRDefault="006166D1">
      <w:r>
        <w:separator/>
      </w:r>
    </w:p>
  </w:footnote>
  <w:footnote w:type="continuationSeparator" w:id="0">
    <w:p w:rsidR="006166D1" w:rsidRDefault="00616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E41" w:rsidRDefault="002F2E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E41" w:rsidRDefault="002F2E41" w:rsidP="002F2E41">
    <w:pPr>
      <w:pStyle w:val="Header"/>
      <w:pBdr>
        <w:bottom w:val="single" w:sz="4" w:space="1" w:color="D9D9D9"/>
      </w:pBdr>
      <w:jc w:val="right"/>
      <w:rPr>
        <w:b w:val="0"/>
        <w:bCs/>
      </w:rPr>
    </w:pPr>
    <w:r w:rsidRPr="002F2E41">
      <w:rPr>
        <w:color w:val="7F7F7F"/>
        <w:spacing w:val="60"/>
      </w:rPr>
      <w:t>Page</w:t>
    </w:r>
    <w:r>
      <w:t xml:space="preserve"> | </w:t>
    </w:r>
    <w:r>
      <w:rPr>
        <w:b w:val="0"/>
      </w:rPr>
      <w:fldChar w:fldCharType="begin"/>
    </w:r>
    <w:r>
      <w:instrText xml:space="preserve"> PAGE   \* MERGEFORMAT </w:instrText>
    </w:r>
    <w:r>
      <w:rPr>
        <w:b w:val="0"/>
      </w:rPr>
      <w:fldChar w:fldCharType="separate"/>
    </w:r>
    <w:r w:rsidR="00C6439A" w:rsidRPr="00C6439A">
      <w:rPr>
        <w:bCs/>
        <w:noProof/>
      </w:rPr>
      <w:t>1</w:t>
    </w:r>
    <w:r>
      <w:rPr>
        <w:b w:val="0"/>
        <w:bCs/>
        <w:noProof/>
      </w:rPr>
      <w:fldChar w:fldCharType="end"/>
    </w:r>
  </w:p>
  <w:p w:rsidR="002F2E41" w:rsidRDefault="002F2E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E41" w:rsidRDefault="002F2E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DBD"/>
    <w:multiLevelType w:val="hybridMultilevel"/>
    <w:tmpl w:val="93188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D02593E"/>
    <w:multiLevelType w:val="hybridMultilevel"/>
    <w:tmpl w:val="A60A80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5"/>
    <w:rsid w:val="00057884"/>
    <w:rsid w:val="0006726A"/>
    <w:rsid w:val="001242B9"/>
    <w:rsid w:val="00155255"/>
    <w:rsid w:val="001D7DC5"/>
    <w:rsid w:val="002A6FDA"/>
    <w:rsid w:val="002F2E41"/>
    <w:rsid w:val="00361221"/>
    <w:rsid w:val="003B2F07"/>
    <w:rsid w:val="003D5034"/>
    <w:rsid w:val="004266AC"/>
    <w:rsid w:val="004266D5"/>
    <w:rsid w:val="00434BC7"/>
    <w:rsid w:val="00476A2F"/>
    <w:rsid w:val="004D42BB"/>
    <w:rsid w:val="00527B5C"/>
    <w:rsid w:val="0053679B"/>
    <w:rsid w:val="005A6D89"/>
    <w:rsid w:val="006166D1"/>
    <w:rsid w:val="00656392"/>
    <w:rsid w:val="006A1C57"/>
    <w:rsid w:val="008013ED"/>
    <w:rsid w:val="0080281B"/>
    <w:rsid w:val="00842848"/>
    <w:rsid w:val="00854992"/>
    <w:rsid w:val="00857CFB"/>
    <w:rsid w:val="008D414E"/>
    <w:rsid w:val="008E589B"/>
    <w:rsid w:val="00927B59"/>
    <w:rsid w:val="009A3EBD"/>
    <w:rsid w:val="009E654F"/>
    <w:rsid w:val="00A46C43"/>
    <w:rsid w:val="00A5697A"/>
    <w:rsid w:val="00A830F4"/>
    <w:rsid w:val="00AA44D2"/>
    <w:rsid w:val="00AF26B6"/>
    <w:rsid w:val="00B36BC4"/>
    <w:rsid w:val="00B54516"/>
    <w:rsid w:val="00B54CF2"/>
    <w:rsid w:val="00B6236C"/>
    <w:rsid w:val="00C6291B"/>
    <w:rsid w:val="00C6439A"/>
    <w:rsid w:val="00C94BEB"/>
    <w:rsid w:val="00D1263A"/>
    <w:rsid w:val="00DB7394"/>
    <w:rsid w:val="00DE298E"/>
    <w:rsid w:val="00E024EB"/>
    <w:rsid w:val="00F15879"/>
    <w:rsid w:val="00F16F22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CCF45-0AA4-4D16-BC8E-17A881F4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06726A"/>
    <w:rPr>
      <w:rFonts w:ascii="Arial" w:hAnsi="Arial"/>
      <w:b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Profile Test</cp:lastModifiedBy>
  <cp:revision>2</cp:revision>
  <cp:lastPrinted>2007-02-06T22:13:00Z</cp:lastPrinted>
  <dcterms:created xsi:type="dcterms:W3CDTF">2017-03-23T23:16:00Z</dcterms:created>
  <dcterms:modified xsi:type="dcterms:W3CDTF">2017-03-23T23:16:00Z</dcterms:modified>
  <cp:category>Rev 1.1;last template edit 3-5-05 gje</cp:category>
</cp:coreProperties>
</file>